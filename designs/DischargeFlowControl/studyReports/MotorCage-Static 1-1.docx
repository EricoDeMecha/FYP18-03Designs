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6ACD6D5" w14:textId="77777777" w:rsidTr="00A43A5B">
        <w:trPr>
          <w:cantSplit/>
          <w:trHeight w:val="4488"/>
        </w:trPr>
        <w:tc>
          <w:tcPr>
            <w:tcW w:w="6285" w:type="dxa"/>
          </w:tcPr>
          <w:p w14:paraId="298636AF" w14:textId="5027A303" w:rsidR="00F448BC" w:rsidRDefault="00E03775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58EB9" wp14:editId="6F91DC72">
                  <wp:extent cx="3853815" cy="2005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55A46F7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CEC9F22" w14:textId="6E5220BF" w:rsidR="00B77317" w:rsidRPr="00CD1539" w:rsidRDefault="00E0377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MotorCage</w:t>
                  </w:r>
                  <w:proofErr w:type="spellEnd"/>
                  <w:proofErr w:type="gramEnd"/>
                </w:p>
                <w:p w14:paraId="3CA1A0BC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1FA02DC8" w14:textId="5917F703" w:rsidR="00B77317" w:rsidRPr="00CD1539" w:rsidRDefault="00E03775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July 4, 2022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5F091132" w14:textId="7636F13D" w:rsidR="00B77317" w:rsidRPr="00CD1539" w:rsidRDefault="00E03775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79E58633" w14:textId="1C78E1A0" w:rsidR="00B77317" w:rsidRPr="006A441F" w:rsidRDefault="00E0377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C767511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3615610" w14:textId="648BA0B0" w:rsidR="00B77317" w:rsidRDefault="00E03775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92CCCEC" w14:textId="40A47822" w:rsidR="00E03775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07860064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_Toc107860064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1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BE402C" w14:textId="53EFDAE0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65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_Toc107860065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2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B08192" w14:textId="7E8B6A7F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66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_Toc107860066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2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67909C" w14:textId="149109C5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67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_Toc107860067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3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2390F5" w14:textId="31263DBA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68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_Toc107860068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3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47CCA25" w14:textId="564AABE6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69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_Toc107860069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4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2639754" w14:textId="76F54713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0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_Toc107860070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4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B1399A" w14:textId="406FC151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1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_Toc107860071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5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FB7262" w14:textId="3E6DB179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2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_Toc107860072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5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5FDE3C" w14:textId="1E64614F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3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_Toc107860073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5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DDA351" w14:textId="708D6802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4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_Toc107860074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5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CF2AF9" w14:textId="407E5549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5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_Toc107860075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6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B0766A" w14:textId="4E7BB0C8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6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Beams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_Toc107860076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6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BB7FD2" w14:textId="165D0300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7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_Toc107860077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7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E2387CA" w14:textId="48AEFA71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8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_Toc107860078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9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1D0475" w14:textId="24EA426B" w:rsidR="00E03775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07860079" w:history="1">
                        <w:r w:rsidR="00E03775" w:rsidRPr="0036550D">
                          <w:rPr>
                            <w:rStyle w:val="Hyperlink"/>
                            <w:noProof/>
                          </w:rPr>
                          <w:t>Appendix</w:t>
                        </w:r>
                        <w:r w:rsidR="00E03775">
                          <w:rPr>
                            <w:noProof/>
                            <w:webHidden/>
                          </w:rPr>
                          <w:tab/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03775">
                          <w:rPr>
                            <w:noProof/>
                            <w:webHidden/>
                          </w:rPr>
                          <w:instrText xml:space="preserve"> PAGEREF _Toc107860079 \h </w:instrText>
                        </w:r>
                        <w:r w:rsidR="00E03775">
                          <w:rPr>
                            <w:noProof/>
                            <w:webHidden/>
                          </w:rPr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0868">
                          <w:rPr>
                            <w:noProof/>
                            <w:webHidden/>
                          </w:rPr>
                          <w:t>9</w:t>
                        </w:r>
                        <w:r w:rsidR="00E0377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2F5FAE" w14:textId="7840DF8E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7760BBA" w14:textId="77777777" w:rsidR="00F448BC" w:rsidRDefault="00F448BC" w:rsidP="00A5373F"/>
        </w:tc>
      </w:tr>
      <w:tr w:rsidR="00F448BC" w14:paraId="5E3EAB3B" w14:textId="77777777" w:rsidTr="00BE081A">
        <w:trPr>
          <w:cantSplit/>
          <w:trHeight w:val="3924"/>
        </w:trPr>
        <w:tc>
          <w:tcPr>
            <w:tcW w:w="6285" w:type="dxa"/>
          </w:tcPr>
          <w:p w14:paraId="1FBA7150" w14:textId="3563EDA4" w:rsidR="00C27B5D" w:rsidRDefault="00E03775" w:rsidP="00C27B5D">
            <w:pPr>
              <w:pStyle w:val="Heading1"/>
              <w:outlineLvl w:val="0"/>
            </w:pPr>
            <w:bookmarkStart w:id="0" w:name="_Toc107860064"/>
            <w:r>
              <w:t>Description</w:t>
            </w:r>
            <w:bookmarkEnd w:id="0"/>
          </w:p>
          <w:p w14:paraId="4E99CBED" w14:textId="0A54686B" w:rsidR="00F448BC" w:rsidRPr="00E65D6E" w:rsidRDefault="00E03775" w:rsidP="00FF408C">
            <w:r>
              <w:t>No Data</w:t>
            </w:r>
          </w:p>
        </w:tc>
        <w:tc>
          <w:tcPr>
            <w:tcW w:w="4713" w:type="dxa"/>
            <w:vMerge/>
          </w:tcPr>
          <w:p w14:paraId="7D310FF8" w14:textId="77777777" w:rsidR="00F448BC" w:rsidRPr="00A33AA4" w:rsidRDefault="00F448BC" w:rsidP="00840CC7">
            <w:pPr>
              <w:pStyle w:val="TOC3"/>
            </w:pPr>
          </w:p>
        </w:tc>
      </w:tr>
    </w:tbl>
    <w:p w14:paraId="253BE64E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43A8052" w14:textId="77777777" w:rsidTr="00DD03CF">
        <w:tc>
          <w:tcPr>
            <w:tcW w:w="11016" w:type="dxa"/>
          </w:tcPr>
          <w:p w14:paraId="05FEF915" w14:textId="3CD0C3E5" w:rsidR="00343025" w:rsidRDefault="00E03775" w:rsidP="00343025">
            <w:pPr>
              <w:pStyle w:val="Heading1"/>
              <w:outlineLvl w:val="0"/>
            </w:pPr>
            <w:bookmarkStart w:id="1" w:name="_Toc107860065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14:paraId="0CBD4631" w14:textId="0A62D8DA" w:rsidR="00A96F2C" w:rsidRDefault="00A96F2C" w:rsidP="00A96F2C"/>
        </w:tc>
      </w:tr>
    </w:tbl>
    <w:p w14:paraId="63599E4E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49369D1" w14:textId="77777777" w:rsidTr="00ED5A01">
        <w:tc>
          <w:tcPr>
            <w:tcW w:w="11016" w:type="dxa"/>
          </w:tcPr>
          <w:p w14:paraId="001B1259" w14:textId="01F97B85" w:rsidR="00FF408C" w:rsidRDefault="00E03775" w:rsidP="00FF408C">
            <w:pPr>
              <w:pStyle w:val="Heading1"/>
              <w:outlineLvl w:val="0"/>
            </w:pPr>
            <w:bookmarkStart w:id="5" w:name="_Toc107860066"/>
            <w:r>
              <w:t>Model Information</w:t>
            </w:r>
            <w:bookmarkEnd w:id="5"/>
          </w:p>
          <w:p w14:paraId="299B850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6B2C7A0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35CFF53" w14:textId="77777777" w:rsidTr="00077EA0">
                    <w:tc>
                      <w:tcPr>
                        <w:tcW w:w="8640" w:type="dxa"/>
                      </w:tcPr>
                      <w:p w14:paraId="4E4BF759" w14:textId="1097AA98" w:rsidR="00077EA0" w:rsidRDefault="00E03775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257838CD" wp14:editId="5E7DBAD4">
                              <wp:extent cx="5349240" cy="313118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1311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1BC05DE" w14:textId="26E272E2" w:rsidR="00C16188" w:rsidRDefault="00E03775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MotorCage</w:t>
                  </w:r>
                </w:p>
                <w:p w14:paraId="1539F303" w14:textId="58F254FE" w:rsidR="00C16188" w:rsidRDefault="00E03775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E724A92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514FE2" w14:textId="77DBA5F3" w:rsidR="00C16188" w:rsidRPr="0044448A" w:rsidRDefault="00E0377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080F0A9D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A3A917" w14:textId="321FA354" w:rsidR="00C16188" w:rsidRDefault="00E03775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9AC054" w14:textId="0D233FDD" w:rsidR="00C16188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D142B6" w14:textId="1F915F2C" w:rsidR="00C16188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F9250D" w14:textId="4C0F0086" w:rsidR="00C16188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2406A247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16E6ED" w14:textId="08EB7E4D" w:rsidR="00C16188" w:rsidRDefault="00E03775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CirPattern1</w:t>
                  </w:r>
                </w:p>
                <w:p w14:paraId="3DA5ED49" w14:textId="79C005C1" w:rsidR="004B3022" w:rsidRPr="0044448A" w:rsidRDefault="00E0377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6A9B273" wp14:editId="777B9C8F">
                        <wp:extent cx="1562735" cy="91503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15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8CE589" w14:textId="6B114282" w:rsidR="00C16188" w:rsidRPr="0044448A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B0031E" w14:textId="77777777" w:rsidR="00E03775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Mass:0.0562956 kg</w:t>
                  </w:r>
                </w:p>
                <w:p w14:paraId="314810CB" w14:textId="77777777" w:rsidR="00E03775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Volume:4.43433e-05 m^3</w:t>
                  </w:r>
                </w:p>
                <w:p w14:paraId="3B5B6EB7" w14:textId="77777777" w:rsidR="00E03775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Density:1,269.54 kg/m^3</w:t>
                  </w:r>
                </w:p>
                <w:p w14:paraId="21B61519" w14:textId="77777777" w:rsidR="00E03775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Weight:0.551697 N</w:t>
                  </w:r>
                </w:p>
                <w:p w14:paraId="354E6E58" w14:textId="3DB346F6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65020B" w14:textId="77777777" w:rsidR="00E03775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B:\5.1\PROJECT\progress\Synthetic-HdyroExperimental-Machine-Project\designs\DischargeFlowControl\MotorCage.SLDPRT</w:t>
                  </w:r>
                </w:p>
                <w:p w14:paraId="1CEBFAF1" w14:textId="170C21B6" w:rsidR="00C16188" w:rsidRPr="0044448A" w:rsidRDefault="00E0377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Jun 29 16:59:50 2022</w:t>
                  </w:r>
                </w:p>
              </w:tc>
            </w:tr>
          </w:tbl>
          <w:p w14:paraId="563A45C5" w14:textId="63FEAB7D" w:rsidR="00FF408C" w:rsidRDefault="00FF408C" w:rsidP="00A96F2C"/>
        </w:tc>
      </w:tr>
    </w:tbl>
    <w:p w14:paraId="764F22D5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3960D9B7" w14:textId="77777777" w:rsidTr="005E294F">
        <w:tc>
          <w:tcPr>
            <w:tcW w:w="11016" w:type="dxa"/>
          </w:tcPr>
          <w:p w14:paraId="54F83027" w14:textId="42FA8040" w:rsidR="00B35001" w:rsidRPr="00B35001" w:rsidRDefault="00E03775" w:rsidP="00B35001">
            <w:pPr>
              <w:pStyle w:val="Heading1"/>
              <w:outlineLvl w:val="0"/>
            </w:pPr>
            <w:bookmarkStart w:id="6" w:name="_Toc10786006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65"/>
              <w:gridCol w:w="5240"/>
            </w:tblGrid>
            <w:tr w:rsidR="00B35001" w14:paraId="0A36CF6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5C1BDD" w14:textId="4B1274B9" w:rsidR="00B35001" w:rsidRDefault="00E0377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A5C300" w14:textId="19A87117" w:rsidR="00B35001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E03775" w14:paraId="0947DF7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871903" w14:textId="2554E21A" w:rsidR="00E03775" w:rsidRDefault="00E0377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D75E42" w14:textId="4472BB50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E03775" w14:paraId="2DCF6B3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1A30EC" w14:textId="095040C0" w:rsidR="00E03775" w:rsidRDefault="00E0377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D39A34" w14:textId="66D0B939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03775" w14:paraId="6253517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C429CF" w14:textId="3168F901" w:rsidR="00E03775" w:rsidRDefault="00E03775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84BCFF" w14:textId="23256CBD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03775" w14:paraId="51501DB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A5BEB4" w14:textId="0990E8E0" w:rsidR="00E03775" w:rsidRDefault="00E03775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91D975" w14:textId="1742825D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E03775" w14:paraId="31EE45D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766F8C" w14:textId="1CF9241E" w:rsidR="00E03775" w:rsidRDefault="00E03775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A21AE3" w14:textId="1CEB476D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E03775" w14:paraId="15B2449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0CFE50" w14:textId="72FD69C8" w:rsidR="00E03775" w:rsidRDefault="00E03775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852A3D" w14:textId="7ED00833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03775" w14:paraId="1699A0B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4ED9F2" w14:textId="1EB80326" w:rsidR="00E03775" w:rsidRDefault="00E0377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0C1BF7" w14:textId="145D7AC9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03775" w14:paraId="781FA98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7AA4F3" w14:textId="71B7A82F" w:rsidR="00E03775" w:rsidRDefault="00E03775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16EA19" w14:textId="2DBC14ED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03775" w14:paraId="334E890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436257" w14:textId="66EC608E" w:rsidR="00E03775" w:rsidRDefault="00E03775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206EFB" w14:textId="15412791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03775" w14:paraId="3C8F0DF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21E216" w14:textId="5716D4F4" w:rsidR="00E03775" w:rsidRDefault="00E03775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EB4A52" w14:textId="21F47EE4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03775" w14:paraId="0FDDCD6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ED1869" w14:textId="4B1D2428" w:rsidR="00E03775" w:rsidRDefault="00E03775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CE3BEC" w14:textId="38010087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03775" w14:paraId="3ED2DAC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5957FF" w14:textId="3A203713" w:rsidR="00E03775" w:rsidRDefault="00E03775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91CF84" w14:textId="00ED9685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03775" w14:paraId="56619A2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BEFCEB" w14:textId="79649EF0" w:rsidR="00E03775" w:rsidRDefault="00E03775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F998A3" w14:textId="2432614A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03775" w14:paraId="75F328F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51E2FD" w14:textId="0C771BD8" w:rsidR="00E03775" w:rsidRDefault="00E03775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7DD8CF" w14:textId="5073E30B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03775" w14:paraId="33803E6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FC7602" w14:textId="59E7A45A" w:rsidR="00E03775" w:rsidRDefault="00E03775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47E099" w14:textId="2698F8D9" w:rsidR="00E03775" w:rsidRDefault="00E0377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03775" w14:paraId="1B967CD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3FAF01" w14:textId="77400703" w:rsidR="00E03775" w:rsidRDefault="00E0377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29971A" w14:textId="6E5A0628" w:rsidR="00E03775" w:rsidRDefault="00E0377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(B:\5.1\PROJECT\progress\Synthetic-HdyroExperimental-Machine-Project\designs\DischargeFlowControl)</w:t>
                  </w:r>
                </w:p>
              </w:tc>
            </w:tr>
          </w:tbl>
          <w:p w14:paraId="2B88C7AC" w14:textId="671F5E63" w:rsidR="005E294F" w:rsidRDefault="005E294F" w:rsidP="00A96F2C"/>
        </w:tc>
      </w:tr>
      <w:bookmarkEnd w:id="2"/>
      <w:bookmarkEnd w:id="3"/>
      <w:bookmarkEnd w:id="4"/>
    </w:tbl>
    <w:p w14:paraId="538D1F37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62DCB9FD" w14:textId="77777777" w:rsidTr="00E80CD9">
        <w:tc>
          <w:tcPr>
            <w:tcW w:w="11016" w:type="dxa"/>
          </w:tcPr>
          <w:p w14:paraId="67F363BC" w14:textId="57C151E1" w:rsidR="00F33129" w:rsidRPr="00B35001" w:rsidRDefault="00E03775" w:rsidP="000A7C6B">
            <w:pPr>
              <w:pStyle w:val="Heading1"/>
              <w:outlineLvl w:val="0"/>
            </w:pPr>
            <w:bookmarkStart w:id="7" w:name="_Toc10786006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387159D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460C91" w14:textId="73F27C62" w:rsidR="00F33129" w:rsidRDefault="00E0377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5D1EBF" w14:textId="2015C2C3" w:rsidR="00F33129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03775" w14:paraId="162D422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5EFFCA" w14:textId="614F7CA7" w:rsidR="00E03775" w:rsidRDefault="00E0377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87BB67" w14:textId="416DEC22" w:rsidR="00E03775" w:rsidRDefault="00E0377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03775" w14:paraId="022C12F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C0D91F" w14:textId="6FE0BFE8" w:rsidR="00E03775" w:rsidRDefault="00E0377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567DFD" w14:textId="1C2F253E" w:rsidR="00E03775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03775" w14:paraId="5F3101E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A5775F" w14:textId="76225AFF" w:rsidR="00E03775" w:rsidRDefault="00E0377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E1601D" w14:textId="1F09DA4E" w:rsidR="00E03775" w:rsidRDefault="00E0377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03775" w14:paraId="62CA8B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ED625B" w14:textId="0F591A30" w:rsidR="00E03775" w:rsidRDefault="00E0377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E301D8" w14:textId="684E551D" w:rsidR="00E03775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52F4E53" w14:textId="5F52394D" w:rsidR="00F33129" w:rsidRDefault="00F33129" w:rsidP="000A7C6B"/>
        </w:tc>
      </w:tr>
    </w:tbl>
    <w:p w14:paraId="48D8181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6E5DC6D3" w14:textId="77777777" w:rsidTr="005273D5">
        <w:trPr>
          <w:trHeight w:val="4158"/>
        </w:trPr>
        <w:tc>
          <w:tcPr>
            <w:tcW w:w="11136" w:type="dxa"/>
          </w:tcPr>
          <w:p w14:paraId="2520395E" w14:textId="292BFDE2" w:rsidR="00E80CD9" w:rsidRPr="00AC3438" w:rsidRDefault="00E03775" w:rsidP="000A7C6B">
            <w:pPr>
              <w:pStyle w:val="Heading1"/>
              <w:outlineLvl w:val="0"/>
            </w:pPr>
            <w:bookmarkStart w:id="8" w:name="_Toc107860069"/>
            <w:bookmarkStart w:id="9" w:name="_Toc243733144"/>
            <w:bookmarkStart w:id="10" w:name="_Toc245020112"/>
            <w:bookmarkStart w:id="11" w:name="_Toc245020144"/>
            <w:r>
              <w:lastRenderedPageBreak/>
              <w:t>Material Properties</w:t>
            </w:r>
            <w:bookmarkEnd w:id="8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1737DA5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4581EB" w14:textId="7ABD0E2F" w:rsidR="00E80CD9" w:rsidRPr="003E6C57" w:rsidRDefault="00E03775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960C1B" w14:textId="4F852A01" w:rsidR="00E80CD9" w:rsidRPr="003E6C57" w:rsidRDefault="00E0377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5B4BB0" w14:textId="72D37142" w:rsidR="00E80CD9" w:rsidRPr="003E6C57" w:rsidRDefault="00E0377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7C034A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6A8138E" w14:textId="766E8505" w:rsidR="00E80CD9" w:rsidRPr="00577134" w:rsidRDefault="00E03775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08F1FA18" wp14:editId="04F81813">
                        <wp:extent cx="1904365" cy="1115060"/>
                        <wp:effectExtent l="0" t="0" r="635" b="889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15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76B1F2E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032F17" w14:textId="367C5561" w:rsidR="00E80CD9" w:rsidRPr="00BE6656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324C9C" w14:textId="7E65AF5A" w:rsidR="00E80CD9" w:rsidRPr="00BE6656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PEI</w:t>
                        </w:r>
                      </w:p>
                    </w:tc>
                  </w:tr>
                  <w:tr w:rsidR="00E03775" w:rsidRPr="00577134" w14:paraId="22880BB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A82DDDE" w14:textId="583737A3" w:rsidR="00E03775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865C1A" w14:textId="595E4A38" w:rsidR="00E03775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03775" w:rsidRPr="00577134" w14:paraId="192FE0C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A79BFA" w14:textId="5CCEAC86" w:rsidR="00E03775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179158" w14:textId="7FBD6B0A" w:rsidR="00E03775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E03775" w:rsidRPr="00577134" w14:paraId="636F62C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D0497C" w14:textId="432C778E" w:rsidR="00E03775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A015C1" w14:textId="1BF35C94" w:rsidR="00E03775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8.5e+07 N/m^2</w:t>
                        </w:r>
                      </w:p>
                    </w:tc>
                  </w:tr>
                  <w:tr w:rsidR="00E03775" w:rsidRPr="00577134" w14:paraId="056B17B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92D222" w14:textId="787A1F32" w:rsidR="00E03775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Compressive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944D6C" w14:textId="000BBF33" w:rsidR="00E03775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1.4e+08 N/m^2</w:t>
                        </w:r>
                      </w:p>
                    </w:tc>
                  </w:tr>
                  <w:tr w:rsidR="00E03775" w:rsidRPr="00577134" w14:paraId="15DE639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DB3DF9" w14:textId="0F9F10AA" w:rsidR="00E03775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E5619B" w14:textId="644F12D0" w:rsidR="00E03775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3.1e+09 N/m^2</w:t>
                        </w:r>
                      </w:p>
                    </w:tc>
                  </w:tr>
                  <w:tr w:rsidR="00E03775" w:rsidRPr="00577134" w14:paraId="0A47BA9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DD482B" w14:textId="7CCEAF96" w:rsidR="00E03775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267AF4" w14:textId="2033012F" w:rsidR="00E03775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0.44  </w:t>
                        </w:r>
                      </w:p>
                    </w:tc>
                  </w:tr>
                  <w:tr w:rsidR="00E03775" w:rsidRPr="00577134" w14:paraId="70F4B56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CD3E37" w14:textId="76E0A4D5" w:rsidR="00E03775" w:rsidRDefault="00E0377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D89C65" w14:textId="23206D00" w:rsidR="00E03775" w:rsidRDefault="00E0377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1,270 kg/m^3</w:t>
                        </w:r>
                      </w:p>
                    </w:tc>
                  </w:tr>
                </w:tbl>
                <w:p w14:paraId="23C0A066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FD6351C" w14:textId="2D8104DA" w:rsidR="00E80CD9" w:rsidRPr="00577134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1(CirPattern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spellStart"/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MotorCage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)</w:t>
                  </w:r>
                </w:p>
              </w:tc>
            </w:tr>
            <w:tr w:rsidR="00E80CD9" w:rsidRPr="000841BF" w14:paraId="4A66E865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C99FC0A" w14:textId="2FF98485" w:rsidR="00E80CD9" w:rsidRPr="000841BF" w:rsidRDefault="00E03775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proofErr w:type="gram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proofErr w:type="gram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07F57387" w14:textId="07FEC832" w:rsidR="00E80CD9" w:rsidRDefault="00E80CD9" w:rsidP="000A7C6B"/>
        </w:tc>
      </w:tr>
      <w:bookmarkEnd w:id="9"/>
      <w:bookmarkEnd w:id="10"/>
      <w:bookmarkEnd w:id="11"/>
    </w:tbl>
    <w:p w14:paraId="1EA1831E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5463210" w14:textId="77777777" w:rsidTr="00452CBC">
        <w:tc>
          <w:tcPr>
            <w:tcW w:w="11016" w:type="dxa"/>
          </w:tcPr>
          <w:p w14:paraId="352FD01E" w14:textId="0BA7A0E8" w:rsidR="005273D5" w:rsidRPr="00AF1A58" w:rsidRDefault="00E03775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107860070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E03775" w14:paraId="65AF6875" w14:textId="77777777" w:rsidTr="00A636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64FEDE9" w14:textId="569AC99F" w:rsidR="00E03775" w:rsidRPr="004E282D" w:rsidRDefault="00E0377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366C369" w14:textId="2958E9DB" w:rsidR="00E03775" w:rsidRPr="004E282D" w:rsidRDefault="00E0377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6E90D48" w14:textId="31BB83D1" w:rsidR="00E03775" w:rsidRPr="004E282D" w:rsidRDefault="00E0377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03775" w14:paraId="7AF642B1" w14:textId="77777777" w:rsidTr="0040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5474086" w14:textId="408BB642" w:rsidR="00E03775" w:rsidRPr="00AD5FBA" w:rsidRDefault="00E0377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9831D5C" w14:textId="54749C8A" w:rsidR="00E03775" w:rsidRPr="006208CB" w:rsidRDefault="00E0377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8A63147" wp14:editId="3586802A">
                        <wp:extent cx="1772285" cy="1037590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37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03775" w14:paraId="2725B0C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F96C6FE" w14:textId="1B4185E5" w:rsidR="00E03775" w:rsidRPr="00BE6656" w:rsidRDefault="00E03775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65CF4BC" w14:textId="3BBA6601" w:rsidR="00E03775" w:rsidRPr="00154A1A" w:rsidRDefault="00E0377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E03775" w14:paraId="3A5F1BA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2ABCC39" w14:textId="6DB5C8B6" w:rsidR="00E03775" w:rsidRDefault="00E0377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3C652B1" w14:textId="71E1DA89" w:rsidR="00E03775" w:rsidRDefault="00E0377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7B9AC14B" w14:textId="77777777" w:rsidR="00E03775" w:rsidRPr="004C6DEB" w:rsidRDefault="00E03775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71F90F04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4698898" w14:textId="3DBEE211" w:rsidR="003F154A" w:rsidRPr="003F154A" w:rsidRDefault="00E03775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5B94C2BA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FAA18A4" w14:textId="3F9F89C9" w:rsidR="003F154A" w:rsidRDefault="00E0377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B803B38" w14:textId="4ED62906" w:rsidR="003F154A" w:rsidRDefault="00E0377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16CC60F" w14:textId="1330FFE8" w:rsidR="003F154A" w:rsidRDefault="00E0377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4F70AE3" w14:textId="04E1A0C2" w:rsidR="003F154A" w:rsidRDefault="00E0377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4696D5A" w14:textId="73B7A0C2" w:rsidR="003F154A" w:rsidRDefault="00E0377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2D449A5B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4FF39C6" w14:textId="0553C45B" w:rsidR="003F154A" w:rsidRDefault="00E0377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E5869D2" w14:textId="1541FD4A" w:rsidR="003F154A" w:rsidRPr="00EF37BF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0.0130131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0E09819" w14:textId="24097BBC" w:rsidR="003F154A" w:rsidRPr="00EF37BF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0.000182867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337C5D4" w14:textId="37BD4D57" w:rsidR="003F154A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0.0268909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DAD528B" w14:textId="1E8A4466" w:rsidR="003F154A" w:rsidRPr="00EF37BF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0.0298747</w:t>
                        </w:r>
                      </w:p>
                    </w:tc>
                  </w:tr>
                  <w:tr w:rsidR="00935682" w14:paraId="43701B91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BE25247" w14:textId="79A09865" w:rsidR="00935682" w:rsidRDefault="00E0377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47B30A0" w14:textId="1F9ECDA9" w:rsidR="00935682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5056B3A" w14:textId="1ADC9392" w:rsidR="00935682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BEF68B6" w14:textId="744CC271" w:rsidR="00935682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A90E363" w14:textId="396EC357" w:rsidR="00935682" w:rsidRDefault="00E0377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EDE51E8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AC1EF35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03775" w14:paraId="20579F15" w14:textId="77777777" w:rsidTr="006C53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D02ADAD" w14:textId="6ED19E40" w:rsidR="00E03775" w:rsidRPr="004E282D" w:rsidRDefault="00E0377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ACDB590" w14:textId="72BE9F79" w:rsidR="00E03775" w:rsidRPr="004E282D" w:rsidRDefault="00E0377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CCF8614" w14:textId="0493D4A7" w:rsidR="00E03775" w:rsidRPr="004E282D" w:rsidRDefault="00E0377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03775" w14:paraId="4C4BB720" w14:textId="77777777" w:rsidTr="005662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5C7EBF18" w14:textId="766620BA" w:rsidR="00E03775" w:rsidRPr="00F42DD1" w:rsidRDefault="00E0377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Torque-1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575ED17" w14:textId="3DD0C668" w:rsidR="00E03775" w:rsidRPr="006208CB" w:rsidRDefault="00E0377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D584FB0" wp14:editId="2DA73BE0">
                        <wp:extent cx="1907540" cy="1116330"/>
                        <wp:effectExtent l="0" t="0" r="0" b="762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16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03775" w14:paraId="22FC3C3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7A5B9D9" w14:textId="300CC00C" w:rsidR="00E03775" w:rsidRPr="00BE6656" w:rsidRDefault="00E03775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BD7704E" w14:textId="743048C0" w:rsidR="00E03775" w:rsidRPr="00B77EA3" w:rsidRDefault="00E0377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Face&lt; 1 &gt;</w:t>
                        </w:r>
                      </w:p>
                    </w:tc>
                  </w:tr>
                  <w:tr w:rsidR="00E03775" w14:paraId="2F780A1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ADBD2DA" w14:textId="2B279E19" w:rsidR="00E03775" w:rsidRDefault="00E0377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E34ED14" w14:textId="29E8F016" w:rsidR="00E03775" w:rsidRDefault="00E0377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torque</w:t>
                        </w:r>
                      </w:p>
                    </w:tc>
                  </w:tr>
                  <w:tr w:rsidR="00E03775" w14:paraId="7695860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E608E10" w14:textId="61430EB5" w:rsidR="00E03775" w:rsidRDefault="00E0377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936CE4E" w14:textId="64982C10" w:rsidR="00E03775" w:rsidRDefault="00E0377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 xml:space="preserve">1.1768 </w:t>
                        </w:r>
                        <w:proofErr w:type="spellStart"/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</w:p>
                    </w:tc>
                  </w:tr>
                </w:tbl>
                <w:p w14:paraId="58A85181" w14:textId="77777777" w:rsidR="00E03775" w:rsidRDefault="00E0377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5DF7C4CF" w14:textId="78E3569E" w:rsidR="005273D5" w:rsidRDefault="005273D5" w:rsidP="000A7C6B">
            <w:pPr>
              <w:rPr>
                <w:rStyle w:val="Strong"/>
              </w:rPr>
            </w:pPr>
          </w:p>
        </w:tc>
      </w:tr>
    </w:tbl>
    <w:p w14:paraId="70FB42C3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330B2BA" w14:textId="77777777" w:rsidTr="005B3D16">
        <w:tc>
          <w:tcPr>
            <w:tcW w:w="11016" w:type="dxa"/>
          </w:tcPr>
          <w:p w14:paraId="723D2075" w14:textId="04C4758C"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107860071"/>
            <w:r w:rsidR="00E03775">
              <w:t>Connector Definitions</w:t>
            </w:r>
            <w:bookmarkEnd w:id="13"/>
          </w:p>
          <w:p w14:paraId="34E934F4" w14:textId="7FDE3E78" w:rsidR="00132707" w:rsidRDefault="00E03775" w:rsidP="000A7C6B">
            <w:r>
              <w:t>No Data</w:t>
            </w:r>
          </w:p>
          <w:p w14:paraId="71A14B54" w14:textId="447EE203" w:rsidR="00EF37BF" w:rsidRPr="009C0A33" w:rsidRDefault="00EF37BF" w:rsidP="000A7C6B"/>
          <w:p w14:paraId="0DB82A3F" w14:textId="77777777" w:rsidR="000F2729" w:rsidRDefault="000F2729" w:rsidP="000A7C6B"/>
          <w:p w14:paraId="6D396469" w14:textId="52B1553F" w:rsidR="00E12C21" w:rsidRDefault="00E12C21" w:rsidP="000A7C6B"/>
          <w:p w14:paraId="6DBAD2AA" w14:textId="1098A13E" w:rsidR="00132707" w:rsidRDefault="00132707" w:rsidP="000A7C6B"/>
        </w:tc>
      </w:tr>
    </w:tbl>
    <w:p w14:paraId="6E4563DB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D9B50EC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714C40A" w14:textId="0BF5BABA" w:rsidR="00104BD8" w:rsidRDefault="00E03775" w:rsidP="000A7C6B">
            <w:pPr>
              <w:pStyle w:val="Heading1"/>
              <w:outlineLvl w:val="0"/>
            </w:pPr>
            <w:bookmarkStart w:id="14" w:name="_Toc107860072"/>
            <w:r>
              <w:t>Interaction Information</w:t>
            </w:r>
            <w:bookmarkEnd w:id="14"/>
          </w:p>
          <w:p w14:paraId="72B19AA8" w14:textId="13240BEE" w:rsidR="00104BD8" w:rsidRDefault="00E03775" w:rsidP="000A7C6B">
            <w:r>
              <w:t>No Data</w:t>
            </w:r>
          </w:p>
          <w:p w14:paraId="59CA7B14" w14:textId="105EF747" w:rsidR="00104BD8" w:rsidRDefault="00104BD8" w:rsidP="000A7C6B">
            <w:pPr>
              <w:rPr>
                <w:rStyle w:val="A3"/>
              </w:rPr>
            </w:pPr>
          </w:p>
          <w:p w14:paraId="47E09405" w14:textId="77777777" w:rsidR="00104BD8" w:rsidRDefault="00104BD8" w:rsidP="000A7C6B"/>
        </w:tc>
      </w:tr>
    </w:tbl>
    <w:p w14:paraId="1A7C1DB1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14A1C58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68BCC5F" w14:textId="2A63A75C" w:rsidR="00A61A59" w:rsidRDefault="00E03775" w:rsidP="000A7C6B">
            <w:pPr>
              <w:pStyle w:val="Heading1"/>
              <w:outlineLvl w:val="0"/>
            </w:pPr>
            <w:bookmarkStart w:id="15" w:name="_Toc107860073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B409B7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2C0D69" w14:textId="58D310CA" w:rsidR="00A9531D" w:rsidRDefault="00E0377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0B5821" w14:textId="64118AA6" w:rsidR="00A9531D" w:rsidRDefault="00E0377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03775" w14:paraId="7749E0D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4D7806" w14:textId="6842F9FB" w:rsidR="00E03775" w:rsidRDefault="00E0377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028234" w14:textId="6C7D11C9" w:rsidR="00E03775" w:rsidRDefault="00E0377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E03775" w14:paraId="0C5737D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382DA7" w14:textId="0904F16B" w:rsidR="00E03775" w:rsidRDefault="00E03775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3C3F59" w14:textId="1DAE5AF5" w:rsidR="00E03775" w:rsidRDefault="00E0377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E03775" w14:paraId="3EF0AEE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4AD1FD" w14:textId="3271B273" w:rsidR="00E03775" w:rsidRDefault="00E03775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66B313" w14:textId="4ED7AEE8" w:rsidR="00E03775" w:rsidRDefault="00E0377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0.708231 cm</w:t>
                  </w:r>
                </w:p>
              </w:tc>
            </w:tr>
            <w:tr w:rsidR="00E03775" w14:paraId="1620312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D78C78" w14:textId="6C0A3487" w:rsidR="00E03775" w:rsidRDefault="00E03775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34B569" w14:textId="5E8E01F2" w:rsidR="00E03775" w:rsidRDefault="00E0377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0.0384384 cm</w:t>
                  </w:r>
                </w:p>
              </w:tc>
            </w:tr>
            <w:tr w:rsidR="00E03775" w14:paraId="6D82F5E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BB908C" w14:textId="5420C901" w:rsidR="00E03775" w:rsidRDefault="00E03775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A538DA" w14:textId="08CC11CB" w:rsidR="00E03775" w:rsidRDefault="00E0377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08981366" w14:textId="77777777" w:rsidR="00690657" w:rsidRDefault="00690657" w:rsidP="00690657"/>
          <w:p w14:paraId="4D2CDF42" w14:textId="674F891F" w:rsidR="00A9531D" w:rsidRPr="00690657" w:rsidRDefault="00E03775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6EA11B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7DD173" w14:textId="21DD8456" w:rsidR="007107BE" w:rsidRDefault="00E0377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D906E2" w14:textId="5F09D024" w:rsidR="007107BE" w:rsidRDefault="00E0377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205590</w:t>
                  </w:r>
                </w:p>
              </w:tc>
            </w:tr>
            <w:tr w:rsidR="00E03775" w14:paraId="594DEEE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9121C1" w14:textId="1DD43233" w:rsidR="00E03775" w:rsidRDefault="00E0377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C8B82A" w14:textId="70968D2A" w:rsidR="00E03775" w:rsidRDefault="00E0377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126324</w:t>
                  </w:r>
                </w:p>
              </w:tc>
            </w:tr>
            <w:tr w:rsidR="00E03775" w14:paraId="64AA4D3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EF1BB4" w14:textId="746038B9" w:rsidR="00E03775" w:rsidRDefault="00E0377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069C63" w14:textId="2A6D0EF0" w:rsidR="00E03775" w:rsidRDefault="00E0377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43.898</w:t>
                  </w:r>
                </w:p>
              </w:tc>
            </w:tr>
            <w:tr w:rsidR="00E03775" w14:paraId="73921DE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2A17BE" w14:textId="4792361B" w:rsidR="00E03775" w:rsidRDefault="00E03775" w:rsidP="00C16188">
                  <w:r>
                    <w:t xml:space="preserve">%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DDA1BA" w14:textId="4F328825" w:rsidR="00E03775" w:rsidRDefault="00E0377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77.8</w:t>
                  </w:r>
                </w:p>
              </w:tc>
            </w:tr>
            <w:tr w:rsidR="00E03775" w14:paraId="60996C1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B84A02" w14:textId="78D3CCB9" w:rsidR="00E03775" w:rsidRDefault="00E03775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FC0D5D" w14:textId="7061C6DF" w:rsidR="00E03775" w:rsidRDefault="00E0377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4.67</w:t>
                  </w:r>
                </w:p>
              </w:tc>
            </w:tr>
            <w:tr w:rsidR="00E03775" w14:paraId="11BA97D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CFF127" w14:textId="3E5F744F" w:rsidR="00E03775" w:rsidRDefault="00E03775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632CCD" w14:textId="6EFDE1CC" w:rsidR="00E03775" w:rsidRDefault="00E0377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03775" w14:paraId="183BA36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B2860E" w14:textId="42F89C6E" w:rsidR="00E03775" w:rsidRDefault="00E03775" w:rsidP="00C16188">
                  <w:r>
                    <w:t>Time to complete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CDAB91" w14:textId="56960505" w:rsidR="00E03775" w:rsidRDefault="00E0377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00:01:14</w:t>
                  </w:r>
                </w:p>
              </w:tc>
            </w:tr>
            <w:tr w:rsidR="00E03775" w14:paraId="1F1448A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4BE552" w14:textId="683375CC" w:rsidR="00E03775" w:rsidRDefault="00E0377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A96F01" w14:textId="193AF21F" w:rsidR="00E03775" w:rsidRDefault="00E0377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PROMETHEUS</w:t>
                  </w:r>
                </w:p>
              </w:tc>
            </w:tr>
          </w:tbl>
          <w:p w14:paraId="6EF96950" w14:textId="3A9E3609" w:rsidR="00A61A59" w:rsidRPr="00F077CB" w:rsidRDefault="00A61A59" w:rsidP="000A7C6B"/>
        </w:tc>
      </w:tr>
    </w:tbl>
    <w:p w14:paraId="432E4698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5FE267C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156FAFA" w14:textId="26864C01" w:rsidR="002C53F9" w:rsidRDefault="00E03775" w:rsidP="000A7C6B">
            <w:pPr>
              <w:pStyle w:val="Heading1"/>
              <w:outlineLvl w:val="0"/>
            </w:pPr>
            <w:bookmarkStart w:id="16" w:name="_Toc107860074"/>
            <w:r>
              <w:t>Sensor Details</w:t>
            </w:r>
            <w:bookmarkEnd w:id="16"/>
          </w:p>
          <w:p w14:paraId="60AE9E5C" w14:textId="4C66A2C1" w:rsidR="002C53F9" w:rsidRPr="00F077CB" w:rsidRDefault="00E03775" w:rsidP="000A7C6B">
            <w:r>
              <w:t>No Data</w:t>
            </w:r>
          </w:p>
        </w:tc>
      </w:tr>
    </w:tbl>
    <w:p w14:paraId="22172E94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19CDAF4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E629AD6" w14:textId="4CBFA5D4" w:rsidR="005F5B79" w:rsidRDefault="00E03775" w:rsidP="000A7C6B">
            <w:pPr>
              <w:pStyle w:val="Heading1"/>
              <w:outlineLvl w:val="0"/>
            </w:pPr>
            <w:bookmarkStart w:id="17" w:name="_Toc107860075"/>
            <w:r>
              <w:lastRenderedPageBreak/>
              <w:t>Resultant Forces</w:t>
            </w:r>
            <w:bookmarkEnd w:id="17"/>
          </w:p>
          <w:p w14:paraId="57DAF0FD" w14:textId="7687BA8D" w:rsidR="005F5B79" w:rsidRPr="000B04D4" w:rsidRDefault="00E03775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7CAC906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55BED76" w14:textId="124C2E59" w:rsidR="005F5B79" w:rsidRDefault="00E03775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2B16949" w14:textId="764FF5E3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B20EFCF" w14:textId="7CF12872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99CAD52" w14:textId="61B00D55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B1E374" w14:textId="4BB877B0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56FA99E" w14:textId="6FF273DC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134E78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8EAE9E" w14:textId="0F9AC654" w:rsidR="005F5B79" w:rsidRPr="004D2956" w:rsidRDefault="00E0377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CDA928" w14:textId="7498F448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DF417E" w14:textId="4AA98AA9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0.0130131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4E05011" w14:textId="39FC502B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0.000182867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6C9F73" w14:textId="7ED46B68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0.0268909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2DE19B" w14:textId="4353B203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0.0298747</w:t>
                  </w:r>
                </w:p>
              </w:tc>
            </w:tr>
          </w:tbl>
          <w:p w14:paraId="75A3E9CE" w14:textId="5D6DDA22" w:rsidR="005F5B79" w:rsidRPr="000B04D4" w:rsidRDefault="00E03775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570C2DF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C4D7F05" w14:textId="35ABBDFE" w:rsidR="005F5B79" w:rsidRDefault="00E03775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0EADF8" w14:textId="2554343A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234E40D" w14:textId="0BB3FAA1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21DA236" w14:textId="5E0384D1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5E4C324" w14:textId="570BA317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41F0788" w14:textId="634361F9" w:rsidR="005F5B79" w:rsidRDefault="00E0377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168CC3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F0D660" w14:textId="18A47CC9" w:rsidR="005F5B79" w:rsidRPr="004D2956" w:rsidRDefault="00E0377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5D1A42" w14:textId="2A6466D2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1C539B4" w14:textId="12A29841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43A599" w14:textId="480B1C52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34DE69" w14:textId="747C8DAE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453757" w14:textId="2B1277B5" w:rsidR="005F5B79" w:rsidRPr="004D2956" w:rsidRDefault="00E0377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C700C84" w14:textId="77777777" w:rsidR="005F5B79" w:rsidRDefault="005F5B79" w:rsidP="000A7C6B"/>
        </w:tc>
      </w:tr>
      <w:tr w:rsidR="005F5B79" w14:paraId="1009D319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988828E" w14:textId="217B599A" w:rsidR="00C6072D" w:rsidRPr="000B04D4" w:rsidRDefault="00E03775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07BF411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505591B" w14:textId="0D02758F" w:rsidR="00C6072D" w:rsidRDefault="00E03775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9381A48" w14:textId="18BC08CD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854FBD8" w14:textId="3149F15B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F4E7671" w14:textId="64ABC404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22B940" w14:textId="1A26AC24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F298AD1" w14:textId="4CA1E934" w:rsidR="00C6072D" w:rsidRDefault="00E03775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DDAE002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316E1E" w14:textId="3264A2E0" w:rsidR="00C6072D" w:rsidRPr="004D2956" w:rsidRDefault="00E0377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5A4F6A" w14:textId="00AA70F3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A5592B" w14:textId="7CBD0151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-0.0104091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5AA148" w14:textId="2C8BADE3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0.0103248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EA3F1E" w14:textId="58A6A9E8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-0.0118516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843464" w14:textId="7A7C5C29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0.0188524</w:t>
                  </w:r>
                </w:p>
              </w:tc>
            </w:tr>
          </w:tbl>
          <w:p w14:paraId="20D073FC" w14:textId="650840CD" w:rsidR="00C6072D" w:rsidRPr="000B04D4" w:rsidRDefault="00E03775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38CF9905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7FE5A6B" w14:textId="1CE5B224" w:rsidR="00C6072D" w:rsidRDefault="00E03775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3DFACD6" w14:textId="327319D5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6F67238" w14:textId="32F9910C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788BE84" w14:textId="6F1038F6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4017E34" w14:textId="340DA38E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8539031" w14:textId="515EC059" w:rsidR="00C6072D" w:rsidRDefault="00E0377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B733C3A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F2E19FB" w14:textId="32EFD61C" w:rsidR="00C6072D" w:rsidRPr="004D2956" w:rsidRDefault="00E0377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A75865" w14:textId="04B2BD4D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CF70CF6" w14:textId="2B3E506D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B8ECFD" w14:textId="5C661C18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68ABE1" w14:textId="0A483C68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96CE40" w14:textId="3B05F1E5" w:rsidR="00C6072D" w:rsidRPr="004D2956" w:rsidRDefault="00E0377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15FFC3DE" w14:textId="710C811F" w:rsidR="005F5B79" w:rsidRDefault="005F5B79" w:rsidP="000A7C6B"/>
        </w:tc>
      </w:tr>
      <w:bookmarkEnd w:id="18"/>
      <w:bookmarkEnd w:id="19"/>
      <w:bookmarkEnd w:id="20"/>
    </w:tbl>
    <w:p w14:paraId="63F42971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0A916162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DF8DE60" w14:textId="599615D6" w:rsidR="0050542D" w:rsidRPr="00E03775" w:rsidRDefault="00E03775" w:rsidP="00E03775">
            <w:pPr>
              <w:pStyle w:val="Heading1"/>
              <w:outlineLvl w:val="0"/>
            </w:pPr>
            <w:bookmarkStart w:id="21" w:name="_Toc107860076"/>
            <w:r>
              <w:t>Beams</w:t>
            </w:r>
            <w:bookmarkEnd w:id="21"/>
          </w:p>
          <w:p w14:paraId="3A9F411A" w14:textId="172A8341" w:rsidR="00EC2432" w:rsidRDefault="00E03775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0651A567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45D37B4D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54307C2" w14:textId="1917B4E1" w:rsidR="00EC2432" w:rsidRDefault="00E03775" w:rsidP="000A7C6B">
            <w:pPr>
              <w:pStyle w:val="Heading1"/>
              <w:outlineLvl w:val="0"/>
            </w:pPr>
            <w:bookmarkStart w:id="22" w:name="_Toc107860077"/>
            <w:bookmarkStart w:id="23" w:name="_Toc243733152"/>
            <w:bookmarkStart w:id="24" w:name="_Toc245020120"/>
            <w:bookmarkStart w:id="25" w:name="_Toc245020152"/>
            <w:r>
              <w:lastRenderedPageBreak/>
              <w:t>Study Results</w:t>
            </w:r>
            <w:bookmarkEnd w:id="22"/>
          </w:p>
          <w:p w14:paraId="77EF861C" w14:textId="3D73F89C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E03775" w14:paraId="246C454D" w14:textId="77777777" w:rsidTr="00034E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26CD07D" w14:textId="772BF5C9" w:rsidR="00E03775" w:rsidRDefault="00E03775" w:rsidP="00E0377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8736C9" w14:textId="31002731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4D7BA8" w14:textId="1F549522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88DD689" w14:textId="4C65C4B8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03775" w14:paraId="55A13E5D" w14:textId="77777777" w:rsidTr="00034E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AB544A" w14:textId="54B251A3" w:rsidR="00E03775" w:rsidRPr="004D2956" w:rsidRDefault="00E03775" w:rsidP="00E0377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FCD995D" w14:textId="19141F2B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E087EA" w14:textId="77777777" w:rsidR="00E03775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1.004e+04N/m^2</w:t>
                  </w:r>
                </w:p>
                <w:p w14:paraId="5D814FA3" w14:textId="07CB1B9D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200764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794E0EC" w14:textId="77777777" w:rsidR="00E03775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8.732e+06N/m^2</w:t>
                  </w:r>
                </w:p>
                <w:p w14:paraId="44D90BA9" w14:textId="3585A609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150889</w:t>
                  </w:r>
                </w:p>
              </w:tc>
            </w:tr>
            <w:tr w:rsidR="00E03775" w14:paraId="5079C9D7" w14:textId="77777777" w:rsidTr="00034EC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E26C2C" w14:textId="0EE5809C" w:rsidR="00E03775" w:rsidRDefault="00E03775" w:rsidP="00E0377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58390EE" wp14:editId="2C1D1E99">
                        <wp:extent cx="6646545" cy="3458845"/>
                        <wp:effectExtent l="0" t="0" r="1905" b="825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5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5CAD85" w14:textId="47E5B9B8" w:rsidR="00E03775" w:rsidRPr="004D2956" w:rsidRDefault="00E03775" w:rsidP="00E037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MotorCage-Static 1-Stress-Stress1</w:t>
                  </w:r>
                </w:p>
              </w:tc>
            </w:tr>
          </w:tbl>
          <w:p w14:paraId="25153AFC" w14:textId="6B412720" w:rsidR="00E03775" w:rsidRDefault="00E0377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E03775" w14:paraId="27457600" w14:textId="77777777" w:rsidTr="00034E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35F3E7" w14:textId="0F32ECD5" w:rsidR="00E03775" w:rsidRDefault="00E03775" w:rsidP="00E0377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DABEFC" w14:textId="364A8701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DD89C4" w14:textId="3CF9902F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3FACADD" w14:textId="71D7A575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03775" w14:paraId="3D191DD3" w14:textId="77777777" w:rsidTr="00034E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CC9F30" w14:textId="2D0183FD" w:rsidR="00E03775" w:rsidRPr="004D2956" w:rsidRDefault="00E03775" w:rsidP="00E0377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03CF52" w14:textId="3484DFAB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11F1FA" w14:textId="77777777" w:rsidR="00E03775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5C3589A7" w14:textId="297D04D9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8945BA" w14:textId="77777777" w:rsidR="00E03775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8.167e-01mm</w:t>
                  </w:r>
                </w:p>
                <w:p w14:paraId="0CEEB818" w14:textId="2F44E310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223</w:t>
                  </w:r>
                </w:p>
              </w:tc>
            </w:tr>
            <w:tr w:rsidR="00E03775" w14:paraId="40D15F58" w14:textId="77777777" w:rsidTr="00034EC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9A0ED5" w14:textId="7E454A5C" w:rsidR="00E03775" w:rsidRDefault="00E03775" w:rsidP="00E0377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342A151" wp14:editId="6A09EAB0">
                        <wp:extent cx="6646545" cy="3458845"/>
                        <wp:effectExtent l="0" t="0" r="1905" b="825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5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37B96D" w14:textId="76313E87" w:rsidR="00E03775" w:rsidRPr="004D2956" w:rsidRDefault="00E03775" w:rsidP="00E037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MotorCage-Static 1-Displacement-Displacement1</w:t>
                  </w:r>
                </w:p>
              </w:tc>
            </w:tr>
          </w:tbl>
          <w:p w14:paraId="3D86F7A7" w14:textId="3B437727" w:rsidR="00E03775" w:rsidRDefault="00E0377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E03775" w14:paraId="366C8F0A" w14:textId="77777777" w:rsidTr="00034E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EE6B0E" w14:textId="4E715E99" w:rsidR="00E03775" w:rsidRDefault="00E03775" w:rsidP="00E0377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E8DCCAE" w14:textId="33D82558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F20BD4" w14:textId="3378EED2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0BC649C" w14:textId="5198F051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E03775" w14:paraId="77C10DF9" w14:textId="77777777" w:rsidTr="00034E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DB833D1" w14:textId="3228A4F2" w:rsidR="00E03775" w:rsidRPr="004D2956" w:rsidRDefault="00E03775" w:rsidP="00E0377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EA8DA2E" w14:textId="04F00EED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FB2875" w14:textId="77777777" w:rsidR="00E03775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5.771e-06</w:t>
                  </w:r>
                </w:p>
                <w:p w14:paraId="4EC6D6ED" w14:textId="684BE3AC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117752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BDAD46" w14:textId="77777777" w:rsidR="00E03775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2.099e-03</w:t>
                  </w:r>
                </w:p>
                <w:p w14:paraId="3D300F20" w14:textId="3AAD28C7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62553</w:t>
                  </w:r>
                </w:p>
              </w:tc>
            </w:tr>
            <w:tr w:rsidR="00E03775" w14:paraId="786E9146" w14:textId="77777777" w:rsidTr="00034EC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41F102" w14:textId="0454C0AD" w:rsidR="00E03775" w:rsidRDefault="00E03775" w:rsidP="00E0377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2705921" wp14:editId="146673E9">
                        <wp:extent cx="6646545" cy="3458845"/>
                        <wp:effectExtent l="0" t="0" r="1905" b="825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5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C7B4C4" w14:textId="01B321BB" w:rsidR="00E03775" w:rsidRPr="004D2956" w:rsidRDefault="00E03775" w:rsidP="00E037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MotorCage-Static 1-Strain-Strain1</w:t>
                  </w:r>
                </w:p>
              </w:tc>
            </w:tr>
          </w:tbl>
          <w:p w14:paraId="263EF840" w14:textId="44C834F9" w:rsidR="00E03775" w:rsidRDefault="00E0377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19"/>
              <w:gridCol w:w="6886"/>
            </w:tblGrid>
            <w:tr w:rsidR="00E03775" w14:paraId="262B3C57" w14:textId="77777777" w:rsidTr="00E037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C26B415" w14:textId="376876F1" w:rsidR="00E03775" w:rsidRDefault="00E03775" w:rsidP="00E03775">
                  <w:r>
                    <w:t>Name</w:t>
                  </w:r>
                </w:p>
              </w:tc>
              <w:tc>
                <w:tcPr>
                  <w:tcW w:w="7736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338967" w14:textId="074CFF55" w:rsidR="00E03775" w:rsidRDefault="00E03775" w:rsidP="00E0377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E03775" w14:paraId="3F7BEA2D" w14:textId="77777777" w:rsidTr="001A21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9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B69C43" w14:textId="10308A67" w:rsidR="00E03775" w:rsidRPr="004D2956" w:rsidRDefault="00E03775" w:rsidP="00E0377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736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7584FF" w14:textId="2ABF32FC" w:rsidR="00E03775" w:rsidRPr="004D2956" w:rsidRDefault="00E03775" w:rsidP="00E0377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E03775" w14:paraId="5A04AAD0" w14:textId="77777777" w:rsidTr="00E0377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D39B64" w14:textId="380C07E6" w:rsidR="00E03775" w:rsidRDefault="00E03775" w:rsidP="00E0377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097D74D" wp14:editId="6A62AB10">
                        <wp:extent cx="6646545" cy="3458845"/>
                        <wp:effectExtent l="0" t="0" r="1905" b="825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458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FCF30A" w14:textId="28AF939C" w:rsidR="00E03775" w:rsidRPr="004D2956" w:rsidRDefault="00E03775" w:rsidP="00E0377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MotorCage-Static 1-Displacement-Displacement1{1}</w:t>
                  </w:r>
                </w:p>
              </w:tc>
            </w:tr>
          </w:tbl>
          <w:p w14:paraId="4FA508C0" w14:textId="77777777" w:rsidR="00E03775" w:rsidRPr="000B04D4" w:rsidRDefault="00E03775" w:rsidP="000A7C6B"/>
          <w:bookmarkEnd w:id="23"/>
          <w:bookmarkEnd w:id="24"/>
          <w:bookmarkEnd w:id="25"/>
          <w:p w14:paraId="0FDA53F4" w14:textId="2677CAB8" w:rsidR="00EC2432" w:rsidRDefault="00EC2432" w:rsidP="000A7C6B"/>
        </w:tc>
      </w:tr>
    </w:tbl>
    <w:p w14:paraId="5D2E13A2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04902043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C98FF8A" w14:textId="4701A273" w:rsidR="000B1701" w:rsidRDefault="00E03775" w:rsidP="00E03775">
            <w:pPr>
              <w:pStyle w:val="Heading1"/>
              <w:outlineLvl w:val="0"/>
            </w:pPr>
            <w:bookmarkStart w:id="26" w:name="_Toc107860078"/>
            <w:r>
              <w:t>Conclusion</w:t>
            </w:r>
            <w:bookmarkEnd w:id="26"/>
          </w:p>
        </w:tc>
      </w:tr>
    </w:tbl>
    <w:p w14:paraId="283256A0" w14:textId="77777777" w:rsidR="00112287" w:rsidRDefault="001122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112287" w14:paraId="1D745695" w14:textId="77777777" w:rsidTr="000A7C6B">
        <w:tc>
          <w:tcPr>
            <w:tcW w:w="11016" w:type="dxa"/>
          </w:tcPr>
          <w:p w14:paraId="38512E92" w14:textId="07424F5D" w:rsidR="00112287" w:rsidRDefault="00E03775" w:rsidP="00E03775">
            <w:pPr>
              <w:pStyle w:val="Heading1"/>
              <w:outlineLvl w:val="0"/>
            </w:pPr>
            <w:bookmarkStart w:id="27" w:name="_Toc107860079"/>
            <w:r>
              <w:t>Appendix</w:t>
            </w:r>
            <w:bookmarkEnd w:id="27"/>
          </w:p>
        </w:tc>
      </w:tr>
    </w:tbl>
    <w:p w14:paraId="6D498882" w14:textId="02A37FA2" w:rsidR="00AC3438" w:rsidRPr="00AC3438" w:rsidRDefault="00AC3438" w:rsidP="00FE0924"/>
    <w:sectPr w:rsidR="00AC3438" w:rsidRPr="00AC3438" w:rsidSect="00E03775">
      <w:footerReference w:type="default" r:id="rId17"/>
      <w:footerReference w:type="first" r:id="rId18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B09E" w14:textId="77777777" w:rsidR="006C55EC" w:rsidRDefault="006C55EC" w:rsidP="00F25CD7">
      <w:pPr>
        <w:spacing w:after="0" w:line="240" w:lineRule="auto"/>
      </w:pPr>
      <w:r>
        <w:separator/>
      </w:r>
    </w:p>
  </w:endnote>
  <w:endnote w:type="continuationSeparator" w:id="0">
    <w:p w14:paraId="4DC00772" w14:textId="77777777" w:rsidR="006C55EC" w:rsidRDefault="006C55EC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486F394D" w14:textId="77777777" w:rsidTr="003E1AE9">
      <w:tc>
        <w:tcPr>
          <w:tcW w:w="867" w:type="pct"/>
        </w:tcPr>
        <w:p w14:paraId="73F16E32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AB5A2B1" wp14:editId="252F47EE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101D739F" w14:textId="639DD256" w:rsidR="00DC4D2F" w:rsidRDefault="00E0377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54E94D30" w14:textId="30AD484F" w:rsidR="00DC4D2F" w:rsidRDefault="00E0377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MotorCage</w:t>
          </w:r>
          <w:proofErr w:type="spellEnd"/>
        </w:p>
      </w:tc>
      <w:tc>
        <w:tcPr>
          <w:tcW w:w="0" w:type="auto"/>
          <w:vAlign w:val="bottom"/>
        </w:tcPr>
        <w:p w14:paraId="15430DA5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DF607F3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38799F58" w14:textId="77777777" w:rsidTr="00BF0BC4">
      <w:tc>
        <w:tcPr>
          <w:tcW w:w="1908" w:type="dxa"/>
        </w:tcPr>
        <w:p w14:paraId="09D85543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1E73108" wp14:editId="3D50C2E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B4BAB41" w14:textId="4D49C83A" w:rsidR="00DC4D2F" w:rsidRDefault="00E0377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0F5B421" w14:textId="0334B068" w:rsidR="00DC4D2F" w:rsidRDefault="00E0377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MotorCage</w:t>
          </w:r>
          <w:proofErr w:type="spellEnd"/>
        </w:p>
      </w:tc>
      <w:tc>
        <w:tcPr>
          <w:tcW w:w="360" w:type="dxa"/>
          <w:vAlign w:val="bottom"/>
        </w:tcPr>
        <w:p w14:paraId="5D0C35D2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CE2B595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511A" w14:textId="77777777" w:rsidR="006C55EC" w:rsidRDefault="006C55EC" w:rsidP="00F25CD7">
      <w:pPr>
        <w:spacing w:after="0" w:line="240" w:lineRule="auto"/>
      </w:pPr>
      <w:r>
        <w:separator/>
      </w:r>
    </w:p>
  </w:footnote>
  <w:footnote w:type="continuationSeparator" w:id="0">
    <w:p w14:paraId="2ECC8730" w14:textId="77777777" w:rsidR="006C55EC" w:rsidRDefault="006C55EC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7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C55EC"/>
    <w:rsid w:val="006D0498"/>
    <w:rsid w:val="006D2E38"/>
    <w:rsid w:val="006E39BC"/>
    <w:rsid w:val="006E4EA4"/>
    <w:rsid w:val="006F485A"/>
    <w:rsid w:val="006F79B9"/>
    <w:rsid w:val="00700868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52D"/>
    <w:rsid w:val="00DF7F5C"/>
    <w:rsid w:val="00E026D7"/>
    <w:rsid w:val="00E03562"/>
    <w:rsid w:val="00E03775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8D80"/>
  <w15:docId w15:val="{922CCD81-EDCC-4F4E-862D-4FB6F146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OLIDWORKS%20Corp\SOLIDWORK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3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Tech Cider</dc:creator>
  <cp:lastModifiedBy>Erico Mecha</cp:lastModifiedBy>
  <cp:revision>4</cp:revision>
  <cp:lastPrinted>2022-07-04T17:49:00Z</cp:lastPrinted>
  <dcterms:created xsi:type="dcterms:W3CDTF">2022-07-04T17:46:00Z</dcterms:created>
  <dcterms:modified xsi:type="dcterms:W3CDTF">2022-07-04T17:49:00Z</dcterms:modified>
</cp:coreProperties>
</file>